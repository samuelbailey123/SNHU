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C2956" w14:textId="59B8D0B9" w:rsidR="00510C3F" w:rsidRPr="0085168C" w:rsidRDefault="00F93B31" w:rsidP="001C6ACB">
      <w:pPr>
        <w:pStyle w:val="Heading1"/>
        <w:keepNext w:val="0"/>
        <w:keepLines w:val="0"/>
        <w:suppressAutoHyphens/>
        <w:spacing w:before="0" w:line="240" w:lineRule="auto"/>
        <w:contextualSpacing/>
        <w:jc w:val="center"/>
        <w:rPr>
          <w:szCs w:val="24"/>
        </w:rPr>
      </w:pPr>
      <w:r w:rsidRPr="0085168C">
        <w:rPr>
          <w:szCs w:val="24"/>
        </w:rPr>
        <w:t>CS 305 Module Five Checksum Verification Assignment</w:t>
      </w:r>
    </w:p>
    <w:p w14:paraId="56FA9D23" w14:textId="77777777" w:rsidR="00510C3F" w:rsidRPr="0085168C" w:rsidRDefault="00510C3F" w:rsidP="001C6ACB">
      <w:pPr>
        <w:suppressAutoHyphens/>
        <w:spacing w:after="0" w:line="240" w:lineRule="auto"/>
        <w:contextualSpacing/>
        <w:rPr>
          <w:sz w:val="22"/>
        </w:rPr>
      </w:pPr>
    </w:p>
    <w:p w14:paraId="40D07DAA" w14:textId="7574DA95" w:rsidR="001C6ACB" w:rsidRPr="0085168C" w:rsidRDefault="001C6ACB" w:rsidP="001C6ACB">
      <w:pPr>
        <w:spacing w:after="0" w:line="240" w:lineRule="auto"/>
        <w:rPr>
          <w:b/>
          <w:bCs/>
          <w:sz w:val="22"/>
        </w:rPr>
      </w:pPr>
      <w:r w:rsidRPr="0085168C">
        <w:rPr>
          <w:b/>
          <w:bCs/>
          <w:sz w:val="22"/>
        </w:rPr>
        <w:t xml:space="preserve">Instructions: </w:t>
      </w:r>
      <w:r w:rsidRPr="0085168C">
        <w:rPr>
          <w:sz w:val="22"/>
        </w:rPr>
        <w:t>Replace the bracketed text with your answers in your own words.</w:t>
      </w:r>
      <w:r w:rsidRPr="0085168C">
        <w:rPr>
          <w:b/>
          <w:bCs/>
          <w:sz w:val="22"/>
        </w:rPr>
        <w:t xml:space="preserve"> </w:t>
      </w:r>
    </w:p>
    <w:p w14:paraId="1EF287D5" w14:textId="77777777" w:rsidR="001C6ACB" w:rsidRPr="0085168C" w:rsidRDefault="001C6ACB" w:rsidP="001C6ACB">
      <w:pPr>
        <w:spacing w:after="0" w:line="240" w:lineRule="auto"/>
        <w:rPr>
          <w:sz w:val="22"/>
        </w:rPr>
      </w:pPr>
    </w:p>
    <w:p w14:paraId="676B19D6" w14:textId="1971AFA3"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Algorithm Cipher </w:t>
      </w:r>
    </w:p>
    <w:p w14:paraId="12CB0395" w14:textId="46D875F5" w:rsidR="00F93B31" w:rsidRPr="0085168C" w:rsidRDefault="00F93B31" w:rsidP="001C6ACB">
      <w:pPr>
        <w:suppressAutoHyphens/>
        <w:spacing w:after="0" w:line="240" w:lineRule="auto"/>
        <w:contextualSpacing/>
        <w:rPr>
          <w:sz w:val="22"/>
        </w:rPr>
      </w:pPr>
      <w:r w:rsidRPr="0085168C">
        <w:rPr>
          <w:sz w:val="22"/>
        </w:rPr>
        <w:t>Recommend an appropriate encryption algorithm cipher that avoids collisions.</w:t>
      </w:r>
    </w:p>
    <w:p w14:paraId="793218F5" w14:textId="77777777" w:rsidR="001C6ACB" w:rsidRPr="0085168C" w:rsidRDefault="001C6ACB" w:rsidP="001C6ACB">
      <w:pPr>
        <w:suppressAutoHyphens/>
        <w:spacing w:after="0" w:line="240" w:lineRule="auto"/>
        <w:contextualSpacing/>
        <w:rPr>
          <w:sz w:val="22"/>
        </w:rPr>
      </w:pPr>
    </w:p>
    <w:p w14:paraId="70E14519" w14:textId="0ADD7786" w:rsidR="001C6ACB" w:rsidRDefault="00026EBD" w:rsidP="001C6ACB">
      <w:pPr>
        <w:suppressAutoHyphens/>
        <w:spacing w:after="0" w:line="240" w:lineRule="auto"/>
        <w:contextualSpacing/>
        <w:rPr>
          <w:sz w:val="22"/>
        </w:rPr>
      </w:pPr>
      <w:r>
        <w:rPr>
          <w:sz w:val="22"/>
        </w:rPr>
        <w:t>SHA-256</w:t>
      </w:r>
    </w:p>
    <w:p w14:paraId="76B314F8" w14:textId="77777777" w:rsidR="00026EBD" w:rsidRPr="0085168C" w:rsidRDefault="00026EBD" w:rsidP="001C6ACB">
      <w:pPr>
        <w:suppressAutoHyphens/>
        <w:spacing w:after="0" w:line="240" w:lineRule="auto"/>
        <w:contextualSpacing/>
        <w:rPr>
          <w:sz w:val="22"/>
        </w:rPr>
      </w:pPr>
    </w:p>
    <w:p w14:paraId="09D18E7E"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Justification </w:t>
      </w:r>
    </w:p>
    <w:p w14:paraId="47542E9F" w14:textId="11F470DC" w:rsidR="00F93B31" w:rsidRPr="0085168C" w:rsidRDefault="00F93B31" w:rsidP="001C6ACB">
      <w:pPr>
        <w:suppressAutoHyphens/>
        <w:spacing w:after="0" w:line="240" w:lineRule="auto"/>
        <w:contextualSpacing/>
        <w:rPr>
          <w:sz w:val="22"/>
        </w:rPr>
      </w:pPr>
      <w:r w:rsidRPr="0085168C">
        <w:rPr>
          <w:sz w:val="22"/>
        </w:rPr>
        <w:t>Justify your reasoning for the recommended algorithm cipher by providing a brief, high-level overview of the encryption algorithm cipher.</w:t>
      </w:r>
    </w:p>
    <w:p w14:paraId="699A5327" w14:textId="77777777" w:rsidR="001C6ACB" w:rsidRPr="0085168C" w:rsidRDefault="001C6ACB" w:rsidP="001C6ACB">
      <w:pPr>
        <w:suppressAutoHyphens/>
        <w:spacing w:after="0" w:line="240" w:lineRule="auto"/>
        <w:contextualSpacing/>
        <w:rPr>
          <w:sz w:val="22"/>
        </w:rPr>
      </w:pPr>
    </w:p>
    <w:p w14:paraId="02591DFE" w14:textId="21A3CDBD" w:rsidR="001C6ACB" w:rsidRDefault="00C957D2" w:rsidP="001C6ACB">
      <w:pPr>
        <w:suppressAutoHyphens/>
        <w:spacing w:after="0" w:line="240" w:lineRule="auto"/>
        <w:contextualSpacing/>
        <w:rPr>
          <w:sz w:val="22"/>
        </w:rPr>
      </w:pPr>
      <w:r>
        <w:rPr>
          <w:sz w:val="22"/>
        </w:rPr>
        <w:t xml:space="preserve">SHA-256 is a hashing algorithm that has yet to be broken. Used heavily by the government. </w:t>
      </w:r>
    </w:p>
    <w:p w14:paraId="241898FD" w14:textId="77777777" w:rsidR="005D16AA" w:rsidRPr="0085168C" w:rsidRDefault="005D16AA" w:rsidP="001C6ACB">
      <w:pPr>
        <w:suppressAutoHyphens/>
        <w:spacing w:after="0" w:line="240" w:lineRule="auto"/>
        <w:contextualSpacing/>
        <w:rPr>
          <w:sz w:val="22"/>
        </w:rPr>
      </w:pPr>
    </w:p>
    <w:p w14:paraId="61F95F34"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Generate Checksum </w:t>
      </w:r>
    </w:p>
    <w:p w14:paraId="36C62CFA" w14:textId="2AD98A3D" w:rsidR="00F93B31" w:rsidRPr="0085168C" w:rsidRDefault="00F93B31" w:rsidP="001C6ACB">
      <w:pPr>
        <w:suppressAutoHyphens/>
        <w:spacing w:after="0" w:line="240" w:lineRule="auto"/>
        <w:contextualSpacing/>
        <w:rPr>
          <w:sz w:val="22"/>
        </w:rPr>
      </w:pPr>
      <w:r w:rsidRPr="0085168C">
        <w:rPr>
          <w:sz w:val="22"/>
        </w:rPr>
        <w:t>Refactor the code to encrypt a text string and generate a checksum verification. You will submit your refactored code for your instructor to review in addition to this document.</w:t>
      </w:r>
      <w:r w:rsidR="00424596">
        <w:rPr>
          <w:sz w:val="22"/>
        </w:rPr>
        <w:t xml:space="preserve"> It starts by turning the string into binary then </w:t>
      </w:r>
      <w:r w:rsidR="00FA608C">
        <w:rPr>
          <w:sz w:val="22"/>
        </w:rPr>
        <w:t>sets some hash values</w:t>
      </w:r>
      <w:r w:rsidR="0025025D">
        <w:rPr>
          <w:sz w:val="22"/>
        </w:rPr>
        <w:t xml:space="preserve">. From there is runs a large loop to manipulate the data and then finally compresses and combines the values. </w:t>
      </w:r>
    </w:p>
    <w:p w14:paraId="48C26C62" w14:textId="77777777" w:rsidR="001C6ACB" w:rsidRPr="0085168C" w:rsidRDefault="001C6ACB" w:rsidP="001C6ACB">
      <w:pPr>
        <w:suppressAutoHyphens/>
        <w:spacing w:after="0" w:line="240" w:lineRule="auto"/>
        <w:contextualSpacing/>
        <w:rPr>
          <w:sz w:val="22"/>
        </w:rPr>
      </w:pPr>
    </w:p>
    <w:p w14:paraId="6BB8398D"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Verification </w:t>
      </w:r>
    </w:p>
    <w:p w14:paraId="1584C20C" w14:textId="6695DD29" w:rsidR="00F93B31" w:rsidRPr="0085168C" w:rsidRDefault="00F93B31" w:rsidP="001C6ACB">
      <w:pPr>
        <w:suppressAutoHyphens/>
        <w:spacing w:after="0" w:line="240" w:lineRule="auto"/>
        <w:contextualSpacing/>
        <w:rPr>
          <w:sz w:val="22"/>
        </w:rPr>
      </w:pPr>
      <w:r w:rsidRPr="0085168C">
        <w:rPr>
          <w:sz w:val="22"/>
        </w:rPr>
        <w:t>Demonstrate that a hash value has been created for the unique text string (your first and last name) by executing the Java code. Then use your web browser to connect to the RESTful API server. This should show your first and last name as the unique data string in the browser, the name of the algorithm cipher you used, and the checksum hash value. Capture a screenshot of the web browser with</w:t>
      </w:r>
      <w:r w:rsidR="00363F13" w:rsidRPr="0085168C">
        <w:rPr>
          <w:sz w:val="22"/>
        </w:rPr>
        <w:t xml:space="preserve"> your unique information</w:t>
      </w:r>
      <w:r w:rsidR="00785998">
        <w:rPr>
          <w:sz w:val="22"/>
        </w:rPr>
        <w:t xml:space="preserve"> and insert it below</w:t>
      </w:r>
      <w:r w:rsidRPr="0085168C">
        <w:rPr>
          <w:sz w:val="22"/>
        </w:rPr>
        <w:t>.</w:t>
      </w:r>
    </w:p>
    <w:p w14:paraId="4AAEBC83" w14:textId="77777777" w:rsidR="001C6ACB" w:rsidRPr="0085168C" w:rsidRDefault="001C6ACB" w:rsidP="001C6ACB">
      <w:pPr>
        <w:suppressAutoHyphens/>
        <w:spacing w:after="0" w:line="240" w:lineRule="auto"/>
        <w:contextualSpacing/>
        <w:rPr>
          <w:sz w:val="22"/>
        </w:rPr>
      </w:pPr>
    </w:p>
    <w:p w14:paraId="3EF4BF11" w14:textId="592642A9" w:rsidR="0035598A" w:rsidRPr="0085168C" w:rsidRDefault="00281FDB" w:rsidP="001C6ACB">
      <w:pPr>
        <w:suppressAutoHyphens/>
        <w:spacing w:after="0" w:line="240" w:lineRule="auto"/>
        <w:contextualSpacing/>
        <w:rPr>
          <w:sz w:val="22"/>
        </w:rPr>
      </w:pPr>
      <w:r>
        <w:rPr>
          <w:noProof/>
          <w:sz w:val="22"/>
        </w:rPr>
        <w:drawing>
          <wp:inline distT="0" distB="0" distL="0" distR="0" wp14:anchorId="2BD83000" wp14:editId="1097E8DC">
            <wp:extent cx="5943600" cy="1557655"/>
            <wp:effectExtent l="0" t="0" r="0" b="4445"/>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57655"/>
                    </a:xfrm>
                    <a:prstGeom prst="rect">
                      <a:avLst/>
                    </a:prstGeom>
                  </pic:spPr>
                </pic:pic>
              </a:graphicData>
            </a:graphic>
          </wp:inline>
        </w:drawing>
      </w:r>
    </w:p>
    <w:sectPr w:rsidR="0035598A" w:rsidRPr="0085168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D75D4" w14:textId="77777777" w:rsidR="00FC1FA0" w:rsidRDefault="00FC1FA0" w:rsidP="0035598A">
      <w:pPr>
        <w:spacing w:after="0" w:line="240" w:lineRule="auto"/>
      </w:pPr>
      <w:r>
        <w:separator/>
      </w:r>
    </w:p>
  </w:endnote>
  <w:endnote w:type="continuationSeparator" w:id="0">
    <w:p w14:paraId="21555852" w14:textId="77777777" w:rsidR="00FC1FA0" w:rsidRDefault="00FC1FA0"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C7D03" w14:textId="77777777" w:rsidR="00FC1FA0" w:rsidRDefault="00FC1FA0" w:rsidP="0035598A">
      <w:pPr>
        <w:spacing w:after="0" w:line="240" w:lineRule="auto"/>
      </w:pPr>
      <w:r>
        <w:separator/>
      </w:r>
    </w:p>
  </w:footnote>
  <w:footnote w:type="continuationSeparator" w:id="0">
    <w:p w14:paraId="6052DCE0" w14:textId="77777777" w:rsidR="00FC1FA0" w:rsidRDefault="00FC1FA0"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2D351" w14:textId="60822EF8" w:rsidR="0035598A" w:rsidRDefault="001C6ACB" w:rsidP="001C6ACB">
    <w:pPr>
      <w:pStyle w:val="Header"/>
      <w:spacing w:after="200"/>
      <w:jc w:val="center"/>
    </w:pPr>
    <w:r>
      <w:rPr>
        <w:noProof/>
      </w:rPr>
      <w:drawing>
        <wp:inline distT="0" distB="0" distL="0" distR="0" wp14:anchorId="7D50C013" wp14:editId="1DE58CE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B31"/>
    <w:rsid w:val="00026EBD"/>
    <w:rsid w:val="00111F59"/>
    <w:rsid w:val="001154E4"/>
    <w:rsid w:val="001C6ACB"/>
    <w:rsid w:val="00236DA4"/>
    <w:rsid w:val="0025025D"/>
    <w:rsid w:val="00281FDB"/>
    <w:rsid w:val="002C31D0"/>
    <w:rsid w:val="0035598A"/>
    <w:rsid w:val="00363F13"/>
    <w:rsid w:val="00424596"/>
    <w:rsid w:val="004B49A4"/>
    <w:rsid w:val="00510C3F"/>
    <w:rsid w:val="005C0980"/>
    <w:rsid w:val="005D16AA"/>
    <w:rsid w:val="006A51DF"/>
    <w:rsid w:val="00785998"/>
    <w:rsid w:val="0085168C"/>
    <w:rsid w:val="00973CB0"/>
    <w:rsid w:val="009A01C2"/>
    <w:rsid w:val="00A11B04"/>
    <w:rsid w:val="00B019B2"/>
    <w:rsid w:val="00C957D2"/>
    <w:rsid w:val="00E61DA4"/>
    <w:rsid w:val="00F93B31"/>
    <w:rsid w:val="00FA608C"/>
    <w:rsid w:val="00FC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3A48B8-F5AA-4540-80A2-00FE036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5BF759-BDF7-40CC-BE11-D2F5D7A67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41</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Bailey, Samuel</cp:lastModifiedBy>
  <cp:revision>12</cp:revision>
  <dcterms:created xsi:type="dcterms:W3CDTF">2020-03-17T14:58:00Z</dcterms:created>
  <dcterms:modified xsi:type="dcterms:W3CDTF">2021-03-29T23:26:00Z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